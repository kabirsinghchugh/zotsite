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FC1" w:rsidRDefault="00BF6E4B" w:rsidP="00C94F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KABIR CHUGH</w:t>
      </w:r>
    </w:p>
    <w:p w:rsidR="004539CF" w:rsidRPr="00C51FF6" w:rsidRDefault="004A071F" w:rsidP="00C94FC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+919990954034</w:t>
      </w:r>
    </w:p>
    <w:p w:rsidR="00896373" w:rsidRPr="00C51FF6" w:rsidRDefault="00BF6E4B" w:rsidP="00C94FC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Kabirchugh2002@g</w:t>
      </w:r>
      <w:r w:rsidR="00F5588D">
        <w:rPr>
          <w:rFonts w:ascii="Times New Roman" w:hAnsi="Times New Roman" w:cs="Times New Roman"/>
          <w:sz w:val="20"/>
          <w:szCs w:val="20"/>
        </w:rPr>
        <w:t>mail</w:t>
      </w:r>
      <w:r>
        <w:rPr>
          <w:rFonts w:ascii="Times New Roman" w:hAnsi="Times New Roman" w:cs="Times New Roman"/>
          <w:sz w:val="20"/>
          <w:szCs w:val="20"/>
        </w:rPr>
        <w:t>.com</w:t>
      </w:r>
      <w:r w:rsidR="00141CA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96373" w:rsidRDefault="00F5588D" w:rsidP="00F97435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spacing w:before="120" w:after="12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F5588D">
        <w:rPr>
          <w:rFonts w:ascii="Times New Roman" w:hAnsi="Times New Roman" w:cs="Times New Roman"/>
          <w:b/>
          <w:sz w:val="24"/>
          <w:szCs w:val="20"/>
        </w:rPr>
        <w:t>Academic Qualifications</w:t>
      </w:r>
    </w:p>
    <w:tbl>
      <w:tblPr>
        <w:tblStyle w:val="TableGrid"/>
        <w:tblW w:w="4949" w:type="pct"/>
        <w:tblInd w:w="108" w:type="dxa"/>
        <w:tblLook w:val="04A0"/>
      </w:tblPr>
      <w:tblGrid>
        <w:gridCol w:w="2048"/>
        <w:gridCol w:w="3135"/>
        <w:gridCol w:w="2045"/>
        <w:gridCol w:w="1673"/>
        <w:gridCol w:w="1673"/>
      </w:tblGrid>
      <w:tr w:rsidR="00141CAD" w:rsidTr="00141CAD">
        <w:trPr>
          <w:trHeight w:val="539"/>
        </w:trPr>
        <w:tc>
          <w:tcPr>
            <w:tcW w:w="968" w:type="pct"/>
          </w:tcPr>
          <w:p w:rsidR="00141CAD" w:rsidRPr="00F97435" w:rsidRDefault="00141CAD" w:rsidP="00352225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97435">
              <w:rPr>
                <w:rFonts w:ascii="Times New Roman" w:hAnsi="Times New Roman" w:cs="Times New Roman"/>
                <w:b/>
              </w:rPr>
              <w:t>Course Name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482" w:type="pct"/>
          </w:tcPr>
          <w:p w:rsidR="00141CAD" w:rsidRPr="00F97435" w:rsidRDefault="00141CAD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College/School</w:t>
            </w:r>
          </w:p>
        </w:tc>
        <w:tc>
          <w:tcPr>
            <w:tcW w:w="967" w:type="pct"/>
          </w:tcPr>
          <w:p w:rsidR="00141CAD" w:rsidRPr="00F97435" w:rsidRDefault="00141CAD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791" w:type="pct"/>
          </w:tcPr>
          <w:p w:rsidR="00141CAD" w:rsidRPr="00F97435" w:rsidRDefault="00141CAD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97435"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791" w:type="pct"/>
          </w:tcPr>
          <w:p w:rsidR="00141CAD" w:rsidRPr="00F97435" w:rsidRDefault="00141CAD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97435">
              <w:rPr>
                <w:rFonts w:ascii="Times New Roman" w:hAnsi="Times New Roman" w:cs="Times New Roman"/>
                <w:b/>
              </w:rPr>
              <w:t>Marks Obtained</w:t>
            </w:r>
          </w:p>
        </w:tc>
      </w:tr>
      <w:tr w:rsidR="00141CAD" w:rsidTr="00141CAD">
        <w:trPr>
          <w:trHeight w:val="195"/>
        </w:trPr>
        <w:tc>
          <w:tcPr>
            <w:tcW w:w="968" w:type="pct"/>
          </w:tcPr>
          <w:p w:rsidR="00141CAD" w:rsidRPr="007110B2" w:rsidRDefault="00670452" w:rsidP="008C1F60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 Economics</w:t>
            </w:r>
          </w:p>
        </w:tc>
        <w:tc>
          <w:tcPr>
            <w:tcW w:w="1482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Cs w:val="20"/>
              </w:rPr>
              <w:t>Gokhale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 xml:space="preserve"> Institute Of Politics And Economics</w:t>
            </w:r>
          </w:p>
        </w:tc>
        <w:tc>
          <w:tcPr>
            <w:tcW w:w="967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Deemed University</w:t>
            </w:r>
          </w:p>
        </w:tc>
        <w:tc>
          <w:tcPr>
            <w:tcW w:w="791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2015</w:t>
            </w:r>
          </w:p>
        </w:tc>
        <w:tc>
          <w:tcPr>
            <w:tcW w:w="791" w:type="pct"/>
          </w:tcPr>
          <w:p w:rsidR="00141CAD" w:rsidRPr="00352225" w:rsidRDefault="004A071F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71.00</w:t>
            </w:r>
          </w:p>
        </w:tc>
      </w:tr>
      <w:tr w:rsidR="00141CAD" w:rsidTr="00141CAD">
        <w:trPr>
          <w:trHeight w:val="254"/>
        </w:trPr>
        <w:tc>
          <w:tcPr>
            <w:tcW w:w="968" w:type="pct"/>
          </w:tcPr>
          <w:p w:rsidR="00141CAD" w:rsidRPr="00F97435" w:rsidRDefault="00670452" w:rsidP="00670452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BA(H) Economics</w:t>
            </w:r>
          </w:p>
        </w:tc>
        <w:tc>
          <w:tcPr>
            <w:tcW w:w="1482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Cs w:val="20"/>
              </w:rPr>
              <w:t>Kirori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 xml:space="preserve"> Mal College, Delhi</w:t>
            </w:r>
          </w:p>
        </w:tc>
        <w:tc>
          <w:tcPr>
            <w:tcW w:w="967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University of Delhi</w:t>
            </w:r>
          </w:p>
        </w:tc>
        <w:tc>
          <w:tcPr>
            <w:tcW w:w="791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2013</w:t>
            </w:r>
          </w:p>
        </w:tc>
        <w:tc>
          <w:tcPr>
            <w:tcW w:w="791" w:type="pct"/>
          </w:tcPr>
          <w:p w:rsidR="00141CAD" w:rsidRPr="00F97435" w:rsidRDefault="00BE5E30" w:rsidP="00352225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68</w:t>
            </w:r>
            <w:r w:rsidR="00670452">
              <w:rPr>
                <w:rFonts w:ascii="Times New Roman" w:hAnsi="Times New Roman" w:cs="Times New Roman"/>
                <w:szCs w:val="20"/>
              </w:rPr>
              <w:t>.</w:t>
            </w:r>
            <w:r>
              <w:rPr>
                <w:rFonts w:ascii="Times New Roman" w:hAnsi="Times New Roman" w:cs="Times New Roman"/>
                <w:szCs w:val="20"/>
              </w:rPr>
              <w:t>90</w:t>
            </w:r>
          </w:p>
        </w:tc>
      </w:tr>
      <w:tr w:rsidR="00141CAD" w:rsidTr="00141CAD">
        <w:trPr>
          <w:trHeight w:val="270"/>
        </w:trPr>
        <w:tc>
          <w:tcPr>
            <w:tcW w:w="968" w:type="pct"/>
          </w:tcPr>
          <w:p w:rsidR="00141CAD" w:rsidRPr="00F97435" w:rsidRDefault="00141CAD" w:rsidP="008C1F60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 w:rsidRPr="00F97435">
              <w:rPr>
                <w:rFonts w:ascii="Times New Roman" w:hAnsi="Times New Roman" w:cs="Times New Roman"/>
                <w:szCs w:val="20"/>
              </w:rPr>
              <w:t>12</w:t>
            </w:r>
            <w:r w:rsidRPr="00F97435">
              <w:rPr>
                <w:rFonts w:ascii="Times New Roman" w:hAnsi="Times New Roman" w:cs="Times New Roman"/>
                <w:szCs w:val="20"/>
                <w:vertAlign w:val="superscript"/>
              </w:rPr>
              <w:t>th</w:t>
            </w:r>
            <w:r w:rsidRPr="00F97435">
              <w:rPr>
                <w:rFonts w:ascii="Times New Roman" w:hAnsi="Times New Roman" w:cs="Times New Roman"/>
                <w:szCs w:val="20"/>
              </w:rPr>
              <w:t xml:space="preserve"> Class</w:t>
            </w:r>
          </w:p>
        </w:tc>
        <w:tc>
          <w:tcPr>
            <w:tcW w:w="1482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St. George’s School, New Delhi</w:t>
            </w:r>
          </w:p>
        </w:tc>
        <w:tc>
          <w:tcPr>
            <w:tcW w:w="967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CBSE</w:t>
            </w:r>
          </w:p>
        </w:tc>
        <w:tc>
          <w:tcPr>
            <w:tcW w:w="791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2010</w:t>
            </w:r>
          </w:p>
        </w:tc>
        <w:tc>
          <w:tcPr>
            <w:tcW w:w="791" w:type="pct"/>
          </w:tcPr>
          <w:p w:rsidR="00141CAD" w:rsidRPr="00F97435" w:rsidRDefault="00670452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91.75</w:t>
            </w:r>
          </w:p>
        </w:tc>
      </w:tr>
      <w:tr w:rsidR="00141CAD" w:rsidTr="00141CAD">
        <w:trPr>
          <w:trHeight w:val="270"/>
        </w:trPr>
        <w:tc>
          <w:tcPr>
            <w:tcW w:w="968" w:type="pct"/>
          </w:tcPr>
          <w:p w:rsidR="00141CAD" w:rsidRPr="00F97435" w:rsidRDefault="00141CAD" w:rsidP="008C1F60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10</w:t>
            </w:r>
            <w:r w:rsidRPr="00F97435">
              <w:rPr>
                <w:rFonts w:ascii="Times New Roman" w:hAnsi="Times New Roman" w:cs="Times New Roman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Cs w:val="20"/>
              </w:rPr>
              <w:t xml:space="preserve"> Class </w:t>
            </w:r>
          </w:p>
        </w:tc>
        <w:tc>
          <w:tcPr>
            <w:tcW w:w="1482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Cs w:val="20"/>
              </w:rPr>
              <w:t>St.George’s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 xml:space="preserve"> School, New Delhi</w:t>
            </w:r>
          </w:p>
        </w:tc>
        <w:tc>
          <w:tcPr>
            <w:tcW w:w="967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CBSE</w:t>
            </w:r>
          </w:p>
        </w:tc>
        <w:tc>
          <w:tcPr>
            <w:tcW w:w="791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2008</w:t>
            </w:r>
          </w:p>
        </w:tc>
        <w:tc>
          <w:tcPr>
            <w:tcW w:w="791" w:type="pct"/>
          </w:tcPr>
          <w:p w:rsidR="00141CAD" w:rsidRPr="00F97435" w:rsidRDefault="00670452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92.70</w:t>
            </w:r>
          </w:p>
        </w:tc>
      </w:tr>
    </w:tbl>
    <w:p w:rsidR="00DE0F42" w:rsidRDefault="00DE0F42" w:rsidP="00DE0F42">
      <w:pPr>
        <w:pBdr>
          <w:bottom w:val="single" w:sz="6" w:space="1" w:color="auto"/>
        </w:pBdr>
        <w:tabs>
          <w:tab w:val="right" w:pos="936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Academic Achieveme</w:t>
      </w:r>
      <w:r w:rsidR="00C7581C">
        <w:rPr>
          <w:rFonts w:ascii="Times New Roman" w:hAnsi="Times New Roman" w:cs="Times New Roman"/>
          <w:b/>
          <w:sz w:val="24"/>
          <w:szCs w:val="20"/>
        </w:rPr>
        <w:t>nts/ Awards and Accomplishments</w:t>
      </w:r>
    </w:p>
    <w:p w:rsidR="00BE5E30" w:rsidRPr="00BE5E30" w:rsidRDefault="00BE5E30" w:rsidP="000C75CF">
      <w:pPr>
        <w:pStyle w:val="ListParagraph"/>
        <w:numPr>
          <w:ilvl w:val="0"/>
          <w:numId w:val="2"/>
        </w:numPr>
        <w:tabs>
          <w:tab w:val="right" w:pos="10440"/>
        </w:tabs>
        <w:spacing w:before="120" w:after="0"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Qualified NET (National Eligibility Test) in December 2014.</w:t>
      </w:r>
    </w:p>
    <w:p w:rsidR="00942C66" w:rsidRPr="00BE5E30" w:rsidRDefault="00BE5E30" w:rsidP="000C75CF">
      <w:pPr>
        <w:pStyle w:val="ListParagraph"/>
        <w:numPr>
          <w:ilvl w:val="0"/>
          <w:numId w:val="2"/>
        </w:numPr>
        <w:tabs>
          <w:tab w:val="right" w:pos="10440"/>
        </w:tabs>
        <w:spacing w:before="120" w:after="0"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Secured the highest grade of ‘A+’ in Post Graduation.</w:t>
      </w:r>
    </w:p>
    <w:p w:rsidR="00BE5E30" w:rsidRPr="00BE5E30" w:rsidRDefault="00BE5E30" w:rsidP="000C75CF">
      <w:pPr>
        <w:pStyle w:val="ListParagraph"/>
        <w:numPr>
          <w:ilvl w:val="0"/>
          <w:numId w:val="2"/>
        </w:numPr>
        <w:tabs>
          <w:tab w:val="right" w:pos="10440"/>
        </w:tabs>
        <w:spacing w:before="120" w:after="0"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First division in graduation a</w:t>
      </w:r>
      <w:r w:rsidR="00F0794E">
        <w:rPr>
          <w:rFonts w:ascii="Times New Roman" w:hAnsi="Times New Roman" w:cs="Times New Roman"/>
          <w:szCs w:val="20"/>
        </w:rPr>
        <w:t>n</w:t>
      </w:r>
      <w:r>
        <w:rPr>
          <w:rFonts w:ascii="Times New Roman" w:hAnsi="Times New Roman" w:cs="Times New Roman"/>
          <w:szCs w:val="20"/>
        </w:rPr>
        <w:t>d post graduation.</w:t>
      </w:r>
    </w:p>
    <w:p w:rsidR="00DE0F42" w:rsidRPr="00003717" w:rsidRDefault="00DE0F42" w:rsidP="000C75CF">
      <w:pPr>
        <w:pStyle w:val="ListParagraph"/>
        <w:numPr>
          <w:ilvl w:val="0"/>
          <w:numId w:val="2"/>
        </w:numPr>
        <w:tabs>
          <w:tab w:val="right" w:pos="10440"/>
        </w:tabs>
        <w:spacing w:before="120" w:after="0" w:line="240" w:lineRule="auto"/>
        <w:rPr>
          <w:rFonts w:ascii="Times New Roman" w:hAnsi="Times New Roman" w:cs="Times New Roman"/>
          <w:b/>
          <w:szCs w:val="20"/>
        </w:rPr>
      </w:pPr>
      <w:r w:rsidRPr="00003717">
        <w:rPr>
          <w:rFonts w:ascii="Times New Roman" w:hAnsi="Times New Roman" w:cs="Times New Roman"/>
          <w:szCs w:val="20"/>
        </w:rPr>
        <w:t>Awarded</w:t>
      </w:r>
      <w:r w:rsidRPr="00003717">
        <w:rPr>
          <w:rFonts w:ascii="Times New Roman" w:hAnsi="Times New Roman" w:cs="Times New Roman"/>
          <w:i/>
          <w:szCs w:val="20"/>
        </w:rPr>
        <w:t xml:space="preserve"> </w:t>
      </w:r>
      <w:r w:rsidRPr="00003717">
        <w:rPr>
          <w:rFonts w:ascii="Times New Roman" w:hAnsi="Times New Roman" w:cs="Times New Roman"/>
          <w:szCs w:val="20"/>
        </w:rPr>
        <w:t xml:space="preserve">for </w:t>
      </w:r>
      <w:r w:rsidR="004E126B">
        <w:rPr>
          <w:rFonts w:ascii="Times New Roman" w:hAnsi="Times New Roman" w:cs="Times New Roman"/>
          <w:szCs w:val="20"/>
        </w:rPr>
        <w:t>“</w:t>
      </w:r>
      <w:r w:rsidR="00C7581C">
        <w:rPr>
          <w:rFonts w:ascii="Times New Roman" w:hAnsi="Times New Roman" w:cs="Times New Roman"/>
          <w:szCs w:val="20"/>
        </w:rPr>
        <w:t>Outstanding academic results</w:t>
      </w:r>
      <w:r w:rsidR="006362BD">
        <w:rPr>
          <w:rFonts w:ascii="Times New Roman" w:hAnsi="Times New Roman" w:cs="Times New Roman"/>
          <w:szCs w:val="20"/>
        </w:rPr>
        <w:t>”</w:t>
      </w:r>
      <w:r w:rsidR="00C7581C">
        <w:rPr>
          <w:rFonts w:ascii="Times New Roman" w:hAnsi="Times New Roman" w:cs="Times New Roman"/>
          <w:szCs w:val="20"/>
        </w:rPr>
        <w:t xml:space="preserve"> </w:t>
      </w:r>
      <w:r w:rsidR="00BE5E30">
        <w:rPr>
          <w:rFonts w:ascii="Times New Roman" w:hAnsi="Times New Roman" w:cs="Times New Roman"/>
          <w:szCs w:val="20"/>
        </w:rPr>
        <w:t>for more than</w:t>
      </w:r>
      <w:r w:rsidR="00C7581C">
        <w:rPr>
          <w:rFonts w:ascii="Times New Roman" w:hAnsi="Times New Roman" w:cs="Times New Roman"/>
          <w:szCs w:val="20"/>
        </w:rPr>
        <w:t xml:space="preserve"> </w:t>
      </w:r>
      <w:r w:rsidR="00BE5E30">
        <w:rPr>
          <w:rFonts w:ascii="Times New Roman" w:hAnsi="Times New Roman" w:cs="Times New Roman"/>
          <w:szCs w:val="20"/>
        </w:rPr>
        <w:t>f</w:t>
      </w:r>
      <w:r w:rsidR="00C7581C">
        <w:rPr>
          <w:rFonts w:ascii="Times New Roman" w:hAnsi="Times New Roman" w:cs="Times New Roman"/>
          <w:szCs w:val="20"/>
        </w:rPr>
        <w:t>ive consecutive years</w:t>
      </w:r>
      <w:r w:rsidR="006362BD">
        <w:rPr>
          <w:rFonts w:ascii="Times New Roman" w:hAnsi="Times New Roman" w:cs="Times New Roman"/>
          <w:szCs w:val="20"/>
        </w:rPr>
        <w:t xml:space="preserve"> and got an award for the same.</w:t>
      </w:r>
      <w:r w:rsidR="00003717" w:rsidRPr="00003717">
        <w:rPr>
          <w:rFonts w:ascii="Times New Roman" w:hAnsi="Times New Roman" w:cs="Times New Roman"/>
          <w:i/>
          <w:szCs w:val="20"/>
        </w:rPr>
        <w:tab/>
      </w:r>
      <w:r w:rsidR="00BE5E30">
        <w:rPr>
          <w:rFonts w:ascii="Times New Roman" w:hAnsi="Times New Roman" w:cs="Times New Roman"/>
          <w:i/>
          <w:szCs w:val="20"/>
        </w:rPr>
        <w:t>2004-</w:t>
      </w:r>
      <w:r w:rsidR="00C7581C">
        <w:rPr>
          <w:rFonts w:ascii="Times New Roman" w:hAnsi="Times New Roman" w:cs="Times New Roman"/>
          <w:i/>
          <w:szCs w:val="20"/>
        </w:rPr>
        <w:t>2009</w:t>
      </w:r>
    </w:p>
    <w:p w:rsidR="00003717" w:rsidRDefault="00A16772" w:rsidP="000C75CF">
      <w:pPr>
        <w:pStyle w:val="ListParagraph"/>
        <w:numPr>
          <w:ilvl w:val="0"/>
          <w:numId w:val="2"/>
        </w:numPr>
        <w:tabs>
          <w:tab w:val="right" w:pos="10440"/>
        </w:tabs>
        <w:spacing w:before="120" w:after="0" w:line="240" w:lineRule="auto"/>
        <w:rPr>
          <w:rFonts w:ascii="Times New Roman" w:hAnsi="Times New Roman" w:cs="Times New Roman"/>
          <w:i/>
          <w:szCs w:val="20"/>
        </w:rPr>
      </w:pPr>
      <w:r>
        <w:rPr>
          <w:rFonts w:ascii="Times New Roman" w:hAnsi="Times New Roman" w:cs="Times New Roman"/>
          <w:szCs w:val="20"/>
        </w:rPr>
        <w:t xml:space="preserve">Awarded </w:t>
      </w:r>
      <w:r w:rsidR="006362BD">
        <w:rPr>
          <w:rFonts w:ascii="Times New Roman" w:hAnsi="Times New Roman" w:cs="Times New Roman"/>
          <w:szCs w:val="20"/>
        </w:rPr>
        <w:t>cash prizes</w:t>
      </w:r>
      <w:r>
        <w:rPr>
          <w:rFonts w:ascii="Times New Roman" w:hAnsi="Times New Roman" w:cs="Times New Roman"/>
          <w:szCs w:val="20"/>
        </w:rPr>
        <w:t xml:space="preserve"> </w:t>
      </w:r>
      <w:r w:rsidR="00E20A67">
        <w:rPr>
          <w:rFonts w:ascii="Times New Roman" w:hAnsi="Times New Roman" w:cs="Times New Roman"/>
          <w:szCs w:val="20"/>
        </w:rPr>
        <w:t>from for</w:t>
      </w:r>
      <w:r>
        <w:rPr>
          <w:rFonts w:ascii="Times New Roman" w:hAnsi="Times New Roman" w:cs="Times New Roman"/>
          <w:szCs w:val="20"/>
        </w:rPr>
        <w:t xml:space="preserve"> being in the top 1 percentile in 10</w:t>
      </w:r>
      <w:r w:rsidRPr="00A16772">
        <w:rPr>
          <w:rFonts w:ascii="Times New Roman" w:hAnsi="Times New Roman" w:cs="Times New Roman"/>
          <w:szCs w:val="20"/>
          <w:vertAlign w:val="superscript"/>
        </w:rPr>
        <w:t>th</w:t>
      </w:r>
      <w:r>
        <w:rPr>
          <w:rFonts w:ascii="Times New Roman" w:hAnsi="Times New Roman" w:cs="Times New Roman"/>
          <w:szCs w:val="20"/>
        </w:rPr>
        <w:t xml:space="preserve"> board</w:t>
      </w:r>
      <w:r w:rsidR="00BE5E30">
        <w:rPr>
          <w:rFonts w:ascii="Times New Roman" w:hAnsi="Times New Roman" w:cs="Times New Roman"/>
          <w:szCs w:val="20"/>
        </w:rPr>
        <w:t xml:space="preserve"> as well as 12</w:t>
      </w:r>
      <w:r w:rsidR="00BE5E30" w:rsidRPr="00BE5E30">
        <w:rPr>
          <w:rFonts w:ascii="Times New Roman" w:hAnsi="Times New Roman" w:cs="Times New Roman"/>
          <w:szCs w:val="20"/>
          <w:vertAlign w:val="superscript"/>
        </w:rPr>
        <w:t>th</w:t>
      </w:r>
      <w:r w:rsidR="00BE5E30">
        <w:rPr>
          <w:rFonts w:ascii="Times New Roman" w:hAnsi="Times New Roman" w:cs="Times New Roman"/>
          <w:szCs w:val="20"/>
        </w:rPr>
        <w:t xml:space="preserve"> board. </w:t>
      </w:r>
      <w:r>
        <w:rPr>
          <w:rFonts w:ascii="Times New Roman" w:hAnsi="Times New Roman" w:cs="Times New Roman"/>
          <w:szCs w:val="20"/>
        </w:rPr>
        <w:t xml:space="preserve">  </w:t>
      </w:r>
      <w:r w:rsidR="00C51FF6">
        <w:rPr>
          <w:rFonts w:ascii="Times New Roman" w:hAnsi="Times New Roman" w:cs="Times New Roman"/>
          <w:i/>
          <w:szCs w:val="20"/>
        </w:rPr>
        <w:t xml:space="preserve"> </w:t>
      </w:r>
    </w:p>
    <w:p w:rsidR="00EC7E4C" w:rsidRPr="00EC7E4C" w:rsidRDefault="00EC7E4C" w:rsidP="00D0418A">
      <w:pPr>
        <w:pStyle w:val="ListParagraph"/>
        <w:tabs>
          <w:tab w:val="right" w:pos="9360"/>
        </w:tabs>
        <w:spacing w:before="120" w:after="0" w:line="240" w:lineRule="auto"/>
        <w:ind w:left="1080"/>
        <w:rPr>
          <w:rFonts w:ascii="Times New Roman" w:hAnsi="Times New Roman" w:cs="Times New Roman"/>
          <w:i/>
          <w:szCs w:val="20"/>
        </w:rPr>
      </w:pPr>
    </w:p>
    <w:p w:rsidR="00EC7E4C" w:rsidRPr="00905AAF" w:rsidRDefault="00C34998" w:rsidP="00905AAF">
      <w:pPr>
        <w:pBdr>
          <w:bottom w:val="single" w:sz="6" w:space="1" w:color="auto"/>
        </w:pBdr>
        <w:tabs>
          <w:tab w:val="right" w:pos="936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Academic Projects/Internships</w:t>
      </w:r>
    </w:p>
    <w:p w:rsidR="0034793F" w:rsidRPr="00F0794E" w:rsidRDefault="00BE5E30" w:rsidP="00BE5E30">
      <w:pPr>
        <w:pStyle w:val="ListParagraph"/>
        <w:numPr>
          <w:ilvl w:val="0"/>
          <w:numId w:val="4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an intern on</w:t>
      </w:r>
      <w:r w:rsidR="00C34998" w:rsidRPr="00BE5E30">
        <w:rPr>
          <w:rFonts w:ascii="Times New Roman" w:hAnsi="Times New Roman" w:cs="Times New Roman"/>
        </w:rPr>
        <w:t xml:space="preserve"> ‘</w:t>
      </w:r>
      <w:r w:rsidR="00C34998" w:rsidRPr="00F0794E">
        <w:rPr>
          <w:rFonts w:ascii="Times New Roman" w:hAnsi="Times New Roman" w:cs="Times New Roman"/>
          <w:b/>
        </w:rPr>
        <w:t>Expansion and Promotion of Rural Tourism in India</w:t>
      </w:r>
      <w:r w:rsidR="00C34998" w:rsidRPr="00BE5E3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’ directly under Shri. SK Misra, retd</w:t>
      </w:r>
      <w:r w:rsidR="00E20A6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IAS and Chairman ITRHD.</w:t>
      </w:r>
      <w:r w:rsidR="00C34998" w:rsidRPr="00BE5E30">
        <w:rPr>
          <w:rFonts w:ascii="Times New Roman" w:hAnsi="Times New Roman" w:cs="Times New Roman"/>
        </w:rPr>
        <w:t>’</w:t>
      </w:r>
    </w:p>
    <w:p w:rsidR="00BE5E30" w:rsidRPr="00BE5E30" w:rsidRDefault="00352225" w:rsidP="00063FDF">
      <w:pPr>
        <w:pStyle w:val="ListParagraph"/>
        <w:numPr>
          <w:ilvl w:val="0"/>
          <w:numId w:val="4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</w:rPr>
      </w:pPr>
      <w:r w:rsidRPr="00BE5E30">
        <w:rPr>
          <w:rFonts w:ascii="Times New Roman" w:hAnsi="Times New Roman" w:cs="Times New Roman"/>
          <w:szCs w:val="20"/>
        </w:rPr>
        <w:t>A research project on the fast food chain industry in India</w:t>
      </w:r>
      <w:r w:rsidR="00BE5E30">
        <w:rPr>
          <w:rFonts w:ascii="Times New Roman" w:hAnsi="Times New Roman" w:cs="Times New Roman"/>
          <w:szCs w:val="20"/>
        </w:rPr>
        <w:t>.</w:t>
      </w:r>
    </w:p>
    <w:p w:rsidR="00F0794E" w:rsidRPr="00F0794E" w:rsidRDefault="00F0794E" w:rsidP="00063FDF">
      <w:pPr>
        <w:pStyle w:val="ListParagraph"/>
        <w:numPr>
          <w:ilvl w:val="0"/>
          <w:numId w:val="4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0"/>
        </w:rPr>
        <w:t>Academic project</w:t>
      </w:r>
      <w:r w:rsidR="00BE5E30">
        <w:rPr>
          <w:rFonts w:ascii="Times New Roman" w:hAnsi="Times New Roman" w:cs="Times New Roman"/>
          <w:szCs w:val="20"/>
        </w:rPr>
        <w:t xml:space="preserve"> on ‘A rational theory on the size of the government’.</w:t>
      </w:r>
      <w:r w:rsidR="004F0660" w:rsidRPr="00BE5E30">
        <w:rPr>
          <w:rFonts w:ascii="Times New Roman" w:hAnsi="Times New Roman" w:cs="Times New Roman"/>
          <w:szCs w:val="20"/>
        </w:rPr>
        <w:t xml:space="preserve">  </w:t>
      </w:r>
    </w:p>
    <w:p w:rsidR="00F0794E" w:rsidRPr="00F0794E" w:rsidRDefault="00F0794E" w:rsidP="00063FDF">
      <w:pPr>
        <w:pStyle w:val="ListParagraph"/>
        <w:numPr>
          <w:ilvl w:val="0"/>
          <w:numId w:val="4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0"/>
        </w:rPr>
        <w:t>Academic project on the Feldstein-</w:t>
      </w:r>
      <w:proofErr w:type="spellStart"/>
      <w:r>
        <w:rPr>
          <w:rFonts w:ascii="Times New Roman" w:hAnsi="Times New Roman" w:cs="Times New Roman"/>
          <w:szCs w:val="20"/>
        </w:rPr>
        <w:t>Horihoka</w:t>
      </w:r>
      <w:proofErr w:type="spellEnd"/>
      <w:r>
        <w:rPr>
          <w:rFonts w:ascii="Times New Roman" w:hAnsi="Times New Roman" w:cs="Times New Roman"/>
          <w:szCs w:val="20"/>
        </w:rPr>
        <w:t xml:space="preserve"> puzzle.</w:t>
      </w:r>
    </w:p>
    <w:p w:rsidR="00942C66" w:rsidRPr="00BE5E30" w:rsidRDefault="002841D1" w:rsidP="00063FDF">
      <w:pPr>
        <w:pStyle w:val="ListParagraph"/>
        <w:numPr>
          <w:ilvl w:val="0"/>
          <w:numId w:val="4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0"/>
        </w:rPr>
        <w:t xml:space="preserve"> A Du Pont analysis on two Indian firms CIPLA and BPCL.</w:t>
      </w:r>
    </w:p>
    <w:p w:rsidR="00352225" w:rsidRPr="009D2B65" w:rsidRDefault="00352225" w:rsidP="001A7D46">
      <w:pPr>
        <w:pStyle w:val="ListParagraph"/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  <w:b/>
        </w:rPr>
      </w:pPr>
    </w:p>
    <w:p w:rsidR="00344FBF" w:rsidRDefault="00344FBF" w:rsidP="004E126B">
      <w:pPr>
        <w:pBdr>
          <w:bottom w:val="single" w:sz="6" w:space="1" w:color="auto"/>
        </w:pBdr>
        <w:tabs>
          <w:tab w:val="right" w:pos="936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</w:rPr>
        <w:t>Extra Curricular Activities</w:t>
      </w:r>
      <w:r w:rsidR="004E126B">
        <w:rPr>
          <w:rFonts w:ascii="Times New Roman" w:hAnsi="Times New Roman" w:cs="Times New Roman"/>
          <w:b/>
          <w:sz w:val="24"/>
        </w:rPr>
        <w:t>/Social Work</w:t>
      </w:r>
      <w:r w:rsidR="000E4102">
        <w:rPr>
          <w:rFonts w:ascii="Times New Roman" w:hAnsi="Times New Roman" w:cs="Times New Roman"/>
          <w:b/>
          <w:sz w:val="24"/>
        </w:rPr>
        <w:t xml:space="preserve"> </w:t>
      </w:r>
    </w:p>
    <w:p w:rsidR="00C60D86" w:rsidRPr="00C60D86" w:rsidRDefault="002841D1" w:rsidP="000C75CF">
      <w:pPr>
        <w:pStyle w:val="NoSpacing"/>
        <w:numPr>
          <w:ilvl w:val="0"/>
          <w:numId w:val="8"/>
        </w:numPr>
        <w:spacing w:before="12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</w:rPr>
        <w:t xml:space="preserve">Volunteer in the </w:t>
      </w:r>
      <w:r w:rsidR="00B700F2" w:rsidRPr="00C60D86">
        <w:rPr>
          <w:rFonts w:ascii="Times New Roman" w:hAnsi="Times New Roman"/>
          <w:color w:val="000000"/>
        </w:rPr>
        <w:t>Nati</w:t>
      </w:r>
      <w:r>
        <w:rPr>
          <w:rFonts w:ascii="Times New Roman" w:hAnsi="Times New Roman"/>
          <w:color w:val="000000"/>
        </w:rPr>
        <w:t>onal Literacy Mission and made one person</w:t>
      </w:r>
      <w:r w:rsidR="00B700F2" w:rsidRPr="00C60D86">
        <w:rPr>
          <w:rFonts w:ascii="Times New Roman" w:hAnsi="Times New Roman"/>
          <w:color w:val="000000"/>
        </w:rPr>
        <w:t xml:space="preserve"> literate. </w:t>
      </w:r>
      <w:r w:rsidR="00762C4D" w:rsidRPr="00C60D86">
        <w:rPr>
          <w:rFonts w:ascii="Times New Roman" w:hAnsi="Times New Roman"/>
        </w:rPr>
        <w:tab/>
      </w:r>
    </w:p>
    <w:p w:rsidR="00BE5E30" w:rsidRPr="00BE5E30" w:rsidRDefault="009D5E27" w:rsidP="000C75CF">
      <w:pPr>
        <w:pStyle w:val="ListParagraph"/>
        <w:numPr>
          <w:ilvl w:val="0"/>
          <w:numId w:val="8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Writing essays on Economic philosophy and History of Economic thought.</w:t>
      </w:r>
    </w:p>
    <w:p w:rsidR="000E4102" w:rsidRPr="004E126B" w:rsidRDefault="003D3F40" w:rsidP="000C75CF">
      <w:pPr>
        <w:pStyle w:val="ListParagraph"/>
        <w:numPr>
          <w:ilvl w:val="0"/>
          <w:numId w:val="8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District</w:t>
      </w:r>
      <w:r w:rsidR="000E4102">
        <w:rPr>
          <w:rFonts w:ascii="Times New Roman" w:hAnsi="Times New Roman" w:cs="Times New Roman"/>
          <w:sz w:val="24"/>
        </w:rPr>
        <w:t xml:space="preserve"> level player in badmint</w:t>
      </w:r>
      <w:r>
        <w:rPr>
          <w:rFonts w:ascii="Times New Roman" w:hAnsi="Times New Roman" w:cs="Times New Roman"/>
          <w:sz w:val="24"/>
        </w:rPr>
        <w:t>on.</w:t>
      </w:r>
      <w:r w:rsidR="004F0660">
        <w:rPr>
          <w:rFonts w:ascii="Times New Roman" w:hAnsi="Times New Roman" w:cs="Times New Roman"/>
          <w:sz w:val="24"/>
        </w:rPr>
        <w:t xml:space="preserve"> </w:t>
      </w:r>
    </w:p>
    <w:p w:rsidR="004E126B" w:rsidRDefault="004E126B" w:rsidP="004E126B">
      <w:pPr>
        <w:pBdr>
          <w:bottom w:val="single" w:sz="6" w:space="1" w:color="auto"/>
        </w:pBdr>
        <w:tabs>
          <w:tab w:val="right" w:pos="936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4E126B">
        <w:rPr>
          <w:rFonts w:ascii="Times New Roman" w:hAnsi="Times New Roman" w:cs="Times New Roman"/>
          <w:b/>
          <w:sz w:val="24"/>
        </w:rPr>
        <w:t>Other Skills</w:t>
      </w:r>
      <w:r w:rsidR="001542C8">
        <w:rPr>
          <w:rFonts w:ascii="Times New Roman" w:hAnsi="Times New Roman" w:cs="Times New Roman"/>
          <w:b/>
          <w:sz w:val="24"/>
        </w:rPr>
        <w:t xml:space="preserve"> </w:t>
      </w:r>
    </w:p>
    <w:p w:rsidR="000C2E3C" w:rsidRDefault="00E20A67" w:rsidP="003D3F40">
      <w:pPr>
        <w:pStyle w:val="ListParagraph"/>
        <w:numPr>
          <w:ilvl w:val="0"/>
          <w:numId w:val="10"/>
        </w:numPr>
        <w:tabs>
          <w:tab w:val="right" w:pos="10800"/>
        </w:tabs>
        <w:spacing w:before="120"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. </w:t>
      </w:r>
      <w:r w:rsidR="003D3F40">
        <w:rPr>
          <w:rFonts w:ascii="Times New Roman" w:hAnsi="Times New Roman" w:cs="Times New Roman"/>
        </w:rPr>
        <w:t xml:space="preserve"> </w:t>
      </w:r>
      <w:r w:rsidR="002841D1">
        <w:rPr>
          <w:rFonts w:ascii="Times New Roman" w:hAnsi="Times New Roman" w:cs="Times New Roman"/>
        </w:rPr>
        <w:t>Skilled in Computer and IT. Apart from strong command over MS office tools,</w:t>
      </w:r>
      <w:r w:rsidR="009D5E27">
        <w:rPr>
          <w:rFonts w:ascii="Times New Roman" w:hAnsi="Times New Roman" w:cs="Times New Roman"/>
        </w:rPr>
        <w:t xml:space="preserve"> have proficiency in C++, HTML, and econometric packages like STATA.</w:t>
      </w:r>
    </w:p>
    <w:p w:rsidR="002841D1" w:rsidRPr="009D5E27" w:rsidRDefault="002841D1" w:rsidP="009D5E27">
      <w:pPr>
        <w:pStyle w:val="ListParagraph"/>
        <w:tabs>
          <w:tab w:val="right" w:pos="10800"/>
        </w:tabs>
        <w:spacing w:before="120" w:after="0" w:line="240" w:lineRule="auto"/>
        <w:rPr>
          <w:rFonts w:ascii="Times New Roman" w:hAnsi="Times New Roman" w:cs="Times New Roman"/>
        </w:rPr>
      </w:pPr>
    </w:p>
    <w:sectPr w:rsidR="002841D1" w:rsidRPr="009D5E27" w:rsidSect="006367F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45E" w:rsidRDefault="00E7045E" w:rsidP="00003717">
      <w:pPr>
        <w:spacing w:after="0" w:line="240" w:lineRule="auto"/>
      </w:pPr>
      <w:r>
        <w:separator/>
      </w:r>
    </w:p>
  </w:endnote>
  <w:endnote w:type="continuationSeparator" w:id="0">
    <w:p w:rsidR="00E7045E" w:rsidRDefault="00E7045E" w:rsidP="0000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45E" w:rsidRDefault="00E7045E" w:rsidP="00003717">
      <w:pPr>
        <w:spacing w:after="0" w:line="240" w:lineRule="auto"/>
      </w:pPr>
      <w:r>
        <w:separator/>
      </w:r>
    </w:p>
  </w:footnote>
  <w:footnote w:type="continuationSeparator" w:id="0">
    <w:p w:rsidR="00E7045E" w:rsidRDefault="00E7045E" w:rsidP="00003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8210E"/>
    <w:multiLevelType w:val="hybridMultilevel"/>
    <w:tmpl w:val="791A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47492"/>
    <w:multiLevelType w:val="hybridMultilevel"/>
    <w:tmpl w:val="23A84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E66C1"/>
    <w:multiLevelType w:val="hybridMultilevel"/>
    <w:tmpl w:val="8B4457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683E6E"/>
    <w:multiLevelType w:val="hybridMultilevel"/>
    <w:tmpl w:val="A83EC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5407B"/>
    <w:multiLevelType w:val="hybridMultilevel"/>
    <w:tmpl w:val="566A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A293E"/>
    <w:multiLevelType w:val="hybridMultilevel"/>
    <w:tmpl w:val="C35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B2E5F"/>
    <w:multiLevelType w:val="hybridMultilevel"/>
    <w:tmpl w:val="4C8A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2952E7"/>
    <w:multiLevelType w:val="hybridMultilevel"/>
    <w:tmpl w:val="1FE86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F1CE8"/>
    <w:multiLevelType w:val="hybridMultilevel"/>
    <w:tmpl w:val="9948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03DEE"/>
    <w:multiLevelType w:val="hybridMultilevel"/>
    <w:tmpl w:val="1B0AC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70ABD"/>
    <w:multiLevelType w:val="hybridMultilevel"/>
    <w:tmpl w:val="196E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D9429D"/>
    <w:multiLevelType w:val="hybridMultilevel"/>
    <w:tmpl w:val="7124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10"/>
  </w:num>
  <w:num w:numId="7">
    <w:abstractNumId w:val="11"/>
  </w:num>
  <w:num w:numId="8">
    <w:abstractNumId w:val="8"/>
  </w:num>
  <w:num w:numId="9">
    <w:abstractNumId w:val="5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046B9"/>
    <w:rsid w:val="00003717"/>
    <w:rsid w:val="00024AEA"/>
    <w:rsid w:val="00063FDF"/>
    <w:rsid w:val="000A3F8D"/>
    <w:rsid w:val="000B692E"/>
    <w:rsid w:val="000C2E3C"/>
    <w:rsid w:val="000C75CF"/>
    <w:rsid w:val="000E4102"/>
    <w:rsid w:val="000F0057"/>
    <w:rsid w:val="00113F82"/>
    <w:rsid w:val="00117A8F"/>
    <w:rsid w:val="0012526D"/>
    <w:rsid w:val="00133AD5"/>
    <w:rsid w:val="00141CAD"/>
    <w:rsid w:val="001542C8"/>
    <w:rsid w:val="001A7D46"/>
    <w:rsid w:val="001F16A0"/>
    <w:rsid w:val="001F555C"/>
    <w:rsid w:val="00205980"/>
    <w:rsid w:val="00237C2A"/>
    <w:rsid w:val="002547B1"/>
    <w:rsid w:val="00265E88"/>
    <w:rsid w:val="002841D1"/>
    <w:rsid w:val="002B5425"/>
    <w:rsid w:val="002D7F21"/>
    <w:rsid w:val="002E4C66"/>
    <w:rsid w:val="00307C6E"/>
    <w:rsid w:val="00344FBF"/>
    <w:rsid w:val="0034793F"/>
    <w:rsid w:val="00352225"/>
    <w:rsid w:val="00371F61"/>
    <w:rsid w:val="00373C8B"/>
    <w:rsid w:val="00376885"/>
    <w:rsid w:val="003D3F40"/>
    <w:rsid w:val="003E09FF"/>
    <w:rsid w:val="003F4F03"/>
    <w:rsid w:val="0040474C"/>
    <w:rsid w:val="0043328B"/>
    <w:rsid w:val="0044245B"/>
    <w:rsid w:val="004539CF"/>
    <w:rsid w:val="00483E80"/>
    <w:rsid w:val="00495C32"/>
    <w:rsid w:val="004979B7"/>
    <w:rsid w:val="004A071F"/>
    <w:rsid w:val="004B315E"/>
    <w:rsid w:val="004B6AEC"/>
    <w:rsid w:val="004E126B"/>
    <w:rsid w:val="004F0660"/>
    <w:rsid w:val="00505D5F"/>
    <w:rsid w:val="00544ACA"/>
    <w:rsid w:val="0058498B"/>
    <w:rsid w:val="00593D6C"/>
    <w:rsid w:val="00615EF4"/>
    <w:rsid w:val="006344D6"/>
    <w:rsid w:val="006362BD"/>
    <w:rsid w:val="006367F4"/>
    <w:rsid w:val="00670452"/>
    <w:rsid w:val="006721CD"/>
    <w:rsid w:val="00684944"/>
    <w:rsid w:val="006A1369"/>
    <w:rsid w:val="006F5F7C"/>
    <w:rsid w:val="007015B0"/>
    <w:rsid w:val="007110B2"/>
    <w:rsid w:val="00722173"/>
    <w:rsid w:val="0074287F"/>
    <w:rsid w:val="00762C4D"/>
    <w:rsid w:val="007D685F"/>
    <w:rsid w:val="007E1CC7"/>
    <w:rsid w:val="007F3DEE"/>
    <w:rsid w:val="00801AA0"/>
    <w:rsid w:val="008125AE"/>
    <w:rsid w:val="00820D80"/>
    <w:rsid w:val="00896373"/>
    <w:rsid w:val="008C1F60"/>
    <w:rsid w:val="008C6C52"/>
    <w:rsid w:val="00905AAF"/>
    <w:rsid w:val="0092428D"/>
    <w:rsid w:val="00942C66"/>
    <w:rsid w:val="00944122"/>
    <w:rsid w:val="00945D6B"/>
    <w:rsid w:val="009849B6"/>
    <w:rsid w:val="009927DE"/>
    <w:rsid w:val="009B1A5B"/>
    <w:rsid w:val="009D2B65"/>
    <w:rsid w:val="009D4018"/>
    <w:rsid w:val="009D5E27"/>
    <w:rsid w:val="009F3139"/>
    <w:rsid w:val="00A0664D"/>
    <w:rsid w:val="00A12FC0"/>
    <w:rsid w:val="00A16772"/>
    <w:rsid w:val="00A3411C"/>
    <w:rsid w:val="00A63D44"/>
    <w:rsid w:val="00AA5782"/>
    <w:rsid w:val="00AB79D1"/>
    <w:rsid w:val="00AF6558"/>
    <w:rsid w:val="00B26376"/>
    <w:rsid w:val="00B700F2"/>
    <w:rsid w:val="00BA2DF0"/>
    <w:rsid w:val="00BB6769"/>
    <w:rsid w:val="00BD153F"/>
    <w:rsid w:val="00BE5E30"/>
    <w:rsid w:val="00BF6E4B"/>
    <w:rsid w:val="00C244DF"/>
    <w:rsid w:val="00C2752E"/>
    <w:rsid w:val="00C34998"/>
    <w:rsid w:val="00C51FF6"/>
    <w:rsid w:val="00C52F27"/>
    <w:rsid w:val="00C60D86"/>
    <w:rsid w:val="00C7581C"/>
    <w:rsid w:val="00C82F3C"/>
    <w:rsid w:val="00C94FC1"/>
    <w:rsid w:val="00CD1D2D"/>
    <w:rsid w:val="00CE5A02"/>
    <w:rsid w:val="00D0418A"/>
    <w:rsid w:val="00D046B9"/>
    <w:rsid w:val="00D424D4"/>
    <w:rsid w:val="00D43AE2"/>
    <w:rsid w:val="00DE0F42"/>
    <w:rsid w:val="00DF62C4"/>
    <w:rsid w:val="00E20A67"/>
    <w:rsid w:val="00E238E6"/>
    <w:rsid w:val="00E24105"/>
    <w:rsid w:val="00E7045E"/>
    <w:rsid w:val="00E72D70"/>
    <w:rsid w:val="00E861E2"/>
    <w:rsid w:val="00E97F37"/>
    <w:rsid w:val="00EC7E4C"/>
    <w:rsid w:val="00EE577C"/>
    <w:rsid w:val="00F0794E"/>
    <w:rsid w:val="00F1256E"/>
    <w:rsid w:val="00F5588D"/>
    <w:rsid w:val="00F64D7A"/>
    <w:rsid w:val="00F97435"/>
    <w:rsid w:val="00FD2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8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5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0F4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037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37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371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33A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A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A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A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AD5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3411C"/>
    <w:rPr>
      <w:color w:val="808080"/>
    </w:rPr>
  </w:style>
  <w:style w:type="paragraph" w:styleId="NoSpacing">
    <w:name w:val="No Spacing"/>
    <w:link w:val="NoSpacingChar"/>
    <w:uiPriority w:val="1"/>
    <w:qFormat/>
    <w:rsid w:val="00B700F2"/>
    <w:pPr>
      <w:spacing w:before="100" w:beforeAutospacing="1" w:after="0" w:afterAutospacing="1" w:line="240" w:lineRule="auto"/>
      <w:jc w:val="both"/>
    </w:pPr>
    <w:rPr>
      <w:rFonts w:ascii="Calibri" w:eastAsia="Times New Roman" w:hAnsi="Calibri" w:cs="Times New Roman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00F2"/>
    <w:rPr>
      <w:rFonts w:ascii="Calibri" w:eastAsia="Times New Roman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2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%20Transfer\CV-Narro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822862-A18B-456D-B922-4128764B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CV-Narrow.dotx</Template>
  <TotalTime>245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kabir</cp:lastModifiedBy>
  <cp:revision>14</cp:revision>
  <dcterms:created xsi:type="dcterms:W3CDTF">2013-09-15T12:32:00Z</dcterms:created>
  <dcterms:modified xsi:type="dcterms:W3CDTF">2015-09-23T13:37:00Z</dcterms:modified>
</cp:coreProperties>
</file>